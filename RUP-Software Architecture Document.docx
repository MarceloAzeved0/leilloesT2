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Trabalho – Projeto e Arquitetura de  Software</w:t>
      </w:r>
    </w:p>
    <w:p>
      <w:pPr>
        <w:pStyle w:val="Ttulododocumento"/>
        <w:jc w:val="right"/>
        <w:rPr/>
      </w:pPr>
      <w:r>
        <w:rPr/>
        <w:t>Gabriel Brunichaki, Marcelo Bernardy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tulododocumento"/>
        <w:rPr>
          <w:sz w:val="28"/>
        </w:rPr>
      </w:pPr>
      <w:r>
        <w:rPr>
          <w:sz w:val="28"/>
        </w:rPr>
      </w:r>
    </w:p>
    <w:p>
      <w:pPr>
        <w:pStyle w:val="Ttulododocumento"/>
        <w:rPr/>
      </w:pPr>
      <w:r>
        <w:rPr/>
        <w:t>Revision History</w:t>
      </w:r>
    </w:p>
    <w:tbl>
      <w:tblPr>
        <w:tblW w:w="9504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24</w:t>
            </w:r>
            <w:r>
              <w:rPr/>
              <w:t>/</w:t>
            </w:r>
            <w:r>
              <w:rPr/>
              <w:t>09</w:t>
            </w:r>
            <w:r>
              <w:rPr/>
              <w:t>/</w:t>
            </w:r>
            <w:r>
              <w:rPr/>
              <w:t>19</w:t>
            </w:r>
            <w:r>
              <w:rPr/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/>
              <w:t>1.0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Primeira </w:t>
            </w:r>
            <w:r>
              <w:rPr/>
              <w:t>v</w:t>
            </w:r>
            <w:r>
              <w:rPr/>
              <w:t xml:space="preserve">ersão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0" w:after="120"/>
              <w:rPr/>
            </w:pPr>
            <w:r>
              <w:rPr/>
              <w:t xml:space="preserve">Marcelo Bernardy, 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Table of Contents</w:t>
      </w:r>
    </w:p>
    <w:p>
      <w:pPr>
        <w:pStyle w:val="Sumrio1"/>
        <w:tabs>
          <w:tab w:val="right" w:pos="9360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563_393369374">
        <w:r>
          <w:rPr>
            <w:rStyle w:val="Vnculodendice"/>
          </w:rPr>
          <w:t>1. Introdução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5_393369374">
        <w:r>
          <w:rPr>
            <w:rStyle w:val="Vnculodendice"/>
          </w:rPr>
          <w:t>1.1 Proposta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7_393369374">
        <w:r>
          <w:rPr>
            <w:rStyle w:val="Vnculodendice"/>
          </w:rPr>
          <w:t>1.2 Escopo</w:t>
          <w:tab/>
          <w:t>3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69_393369374">
        <w:r>
          <w:rPr>
            <w:rStyle w:val="Vnculodendice"/>
          </w:rPr>
          <w:t>1.3 Definições, Acrônimos e Abreviações</w:t>
          <w:tab/>
          <w:t>4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73_393369374">
        <w:r>
          <w:rPr>
            <w:rStyle w:val="Vnculodendice"/>
          </w:rPr>
          <w:t>1.4 Visão geral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5_393369374">
        <w:r>
          <w:rPr>
            <w:rStyle w:val="Vnculodendice"/>
          </w:rPr>
          <w:t>2. Representação da arquietetura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7_393369374">
        <w:r>
          <w:rPr>
            <w:rStyle w:val="Vnculodendice"/>
          </w:rPr>
          <w:t>3. Metas de arquitetura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79_393369374">
        <w:r>
          <w:rPr>
            <w:rStyle w:val="Vnculodendice"/>
          </w:rPr>
          <w:t>4. Use-Case View</w:t>
          <w:tab/>
          <w:t>4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1_393369374">
        <w:r>
          <w:rPr>
            <w:rStyle w:val="Vnculodendice"/>
          </w:rPr>
          <w:t>5. Logical View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3_393369374">
        <w:r>
          <w:rPr>
            <w:rStyle w:val="Vnculodendice"/>
          </w:rPr>
          <w:t>5.1 Overview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5_393369374">
        <w:r>
          <w:rPr>
            <w:rStyle w:val="Vnculodendice"/>
          </w:rPr>
          <w:t>5.2 Architecturally Significant Design Packages</w:t>
          <w:tab/>
          <w:t>5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87_393369374">
        <w:r>
          <w:rPr>
            <w:rStyle w:val="Vnculodendice"/>
          </w:rPr>
          <w:t>5.3 Use-Case Realizations</w:t>
          <w:tab/>
          <w:t>5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89_393369374">
        <w:r>
          <w:rPr>
            <w:rStyle w:val="Vnculodendice"/>
          </w:rPr>
          <w:t>6. Process View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1_393369374">
        <w:r>
          <w:rPr>
            <w:rStyle w:val="Vnculodendice"/>
          </w:rPr>
          <w:t>7. Deployment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3_393369374">
        <w:r>
          <w:rPr>
            <w:rStyle w:val="Vnculodendice"/>
          </w:rPr>
          <w:t>8. Implementation View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5_393369374">
        <w:r>
          <w:rPr>
            <w:rStyle w:val="Vnculodendice"/>
          </w:rPr>
          <w:t>8.1 Overview</w:t>
          <w:tab/>
          <w:t>6</w:t>
        </w:r>
      </w:hyperlink>
    </w:p>
    <w:p>
      <w:pPr>
        <w:pStyle w:val="Sumrio2"/>
        <w:tabs>
          <w:tab w:val="right" w:pos="9360" w:leader="dot"/>
        </w:tabs>
        <w:rPr/>
      </w:pPr>
      <w:hyperlink w:anchor="__RefHeading___Toc597_393369374">
        <w:r>
          <w:rPr>
            <w:rStyle w:val="Vnculodendice"/>
          </w:rPr>
          <w:t>8.2 Camadas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599_393369374">
        <w:r>
          <w:rPr>
            <w:rStyle w:val="Vnculodendice"/>
          </w:rPr>
          <w:t>9. Tamanho e performance</w:t>
          <w:tab/>
          <w:t>6</w:t>
        </w:r>
      </w:hyperlink>
    </w:p>
    <w:p>
      <w:pPr>
        <w:pStyle w:val="Sumrio1"/>
        <w:tabs>
          <w:tab w:val="right" w:pos="9360" w:leader="dot"/>
        </w:tabs>
        <w:rPr/>
      </w:pPr>
      <w:hyperlink w:anchor="__RefHeading___Toc601_393369374">
        <w:r>
          <w:rPr>
            <w:rStyle w:val="Vnculodendice"/>
          </w:rPr>
          <w:t>10. Qualidade</w:t>
          <w:tab/>
          <w:t>6</w:t>
        </w:r>
      </w:hyperlink>
    </w:p>
    <w:p>
      <w:pPr>
        <w:pStyle w:val="Ttulo1"/>
        <w:numPr>
          <w:ilvl w:val="0"/>
          <w:numId w:val="2"/>
        </w:numPr>
        <w:ind w:left="720" w:hanging="720"/>
        <w:rPr/>
      </w:pPr>
      <w:bookmarkStart w:id="0" w:name="__RefHeading___Toc563_393369374"/>
      <w:bookmarkStart w:id="1" w:name="_Toc456598586"/>
      <w:bookmarkStart w:id="2" w:name="_Toc31531903"/>
      <w:bookmarkEnd w:id="0"/>
      <w:r>
        <w:rPr/>
        <w:t>I</w:t>
      </w:r>
      <w:r>
        <w:rPr/>
        <w:fldChar w:fldCharType="end"/>
      </w:r>
      <w:bookmarkEnd w:id="1"/>
      <w:bookmarkEnd w:id="2"/>
      <w:r>
        <w:rPr/>
        <w:t>ntrodução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720" w:hanging="720"/>
        <w:rPr/>
      </w:pPr>
      <w:r>
        <w:rPr/>
        <w:tab/>
      </w:r>
      <w:r>
        <w:rPr/>
        <w:t>O documento a seguir visa apresentar a arquitetura utilizada para o pograma Leilões, para com que possamos seguir boas práticas de arquitetura. Neste documento poderá ser visualizado o problema, a representação da arquitetura, visualização do processo, entre outras boas práticas de programação.</w:t>
      </w:r>
    </w:p>
    <w:p>
      <w:pPr>
        <w:pStyle w:val="InfoBlue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3" w:name="__RefHeading___Toc565_393369374"/>
      <w:bookmarkStart w:id="4" w:name="_Toc31531904"/>
      <w:bookmarkStart w:id="5" w:name="_Toc456598587"/>
      <w:bookmarkEnd w:id="3"/>
      <w:r>
        <w:rPr/>
        <w:t>P</w:t>
      </w:r>
      <w:bookmarkEnd w:id="4"/>
      <w:bookmarkEnd w:id="5"/>
      <w:r>
        <w:rPr/>
        <w:t>roposta</w:t>
      </w:r>
    </w:p>
    <w:p>
      <w:pPr>
        <w:pStyle w:val="Normal"/>
        <w:ind w:left="720" w:hanging="0"/>
        <w:rPr/>
      </w:pPr>
      <w:r>
        <w:rPr/>
        <w:t>A proposta deste documento é prover uma arquitetura compatível com o escopo definido seguindo os melhores padrões e metas de reusabilidade, escala, etc.</w:t>
      </w:r>
      <w:bookmarkStart w:id="6" w:name="_Toc456598588"/>
    </w:p>
    <w:p>
      <w:pPr>
        <w:pStyle w:val="Ttulo2"/>
        <w:numPr>
          <w:ilvl w:val="1"/>
          <w:numId w:val="2"/>
        </w:numPr>
        <w:rPr/>
      </w:pPr>
      <w:bookmarkStart w:id="7" w:name="__RefHeading___Toc567_393369374"/>
      <w:bookmarkStart w:id="8" w:name="_Toc31531905"/>
      <w:bookmarkEnd w:id="6"/>
      <w:bookmarkEnd w:id="7"/>
      <w:r>
        <w:rPr/>
        <w:t>E</w:t>
      </w:r>
      <w:bookmarkEnd w:id="8"/>
      <w:r>
        <w:rPr/>
        <w:t>scopo</w:t>
      </w:r>
    </w:p>
    <w:p>
      <w:pPr>
        <w:pStyle w:val="Normal"/>
        <w:rPr/>
      </w:pPr>
      <w:r>
        <w:rPr/>
        <w:tab/>
      </w:r>
      <w:r>
        <w:rPr/>
        <w:t>O escopo é construir uma arquitetura de camadas perante os seguintes requisitos: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1. um cliente pode fazer lances e propor leilões;</w:t>
      </w:r>
    </w:p>
    <w:p>
      <w:pPr>
        <w:pStyle w:val="Normal"/>
        <w:rPr/>
      </w:pPr>
      <w:r>
        <w:rPr/>
        <w:tab/>
        <w:t>2. no papel de proponente de um leilão, pode também fechar um leilão;</w:t>
      </w:r>
    </w:p>
    <w:p>
      <w:pPr>
        <w:pStyle w:val="Normal"/>
        <w:rPr/>
      </w:pPr>
      <w:r>
        <w:rPr/>
        <w:tab/>
        <w:t>3. no papel de cliente pode dar quantos lances quiser;</w:t>
      </w:r>
    </w:p>
    <w:p>
      <w:pPr>
        <w:pStyle w:val="Normal"/>
        <w:rPr/>
      </w:pPr>
      <w:r>
        <w:rPr/>
        <w:tab/>
        <w:t>4. no papel de administrador uma pessoa pode consultar os leilões concluídos e pendentes;</w:t>
      </w:r>
    </w:p>
    <w:p>
      <w:pPr>
        <w:pStyle w:val="Normal"/>
        <w:rPr/>
      </w:pPr>
      <w:r>
        <w:rPr/>
        <w:tab/>
        <w:t>5. no papel de proponente, uma pessoa pode consultar todos os seus leilões ativos e fechados.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E n</w:t>
      </w:r>
      <w:r>
        <w:rPr/>
        <w:t xml:space="preserve">o que diz respeito aos padrões de projeto: </w:t>
      </w:r>
    </w:p>
    <w:p>
      <w:pPr>
        <w:pStyle w:val="Normal"/>
        <w:rPr/>
      </w:pPr>
      <w:r>
        <w:rPr/>
        <w:tab/>
        <w:t>1. deve ser utilizado, pelo menos, 1 padrão de projeto em cada uma das camadas da aplicação;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bookmarkStart w:id="9" w:name="_Toc456598589"/>
    </w:p>
    <w:p>
      <w:pPr>
        <w:pStyle w:val="Ttulo2"/>
        <w:numPr>
          <w:ilvl w:val="1"/>
          <w:numId w:val="2"/>
        </w:numPr>
        <w:rPr/>
      </w:pPr>
      <w:bookmarkStart w:id="10" w:name="__RefHeading___Toc569_393369374"/>
      <w:bookmarkStart w:id="11" w:name="_Toc31531906"/>
      <w:bookmarkEnd w:id="10"/>
      <w:r>
        <w:rPr/>
        <w:t>Defini</w:t>
      </w:r>
      <w:bookmarkEnd w:id="9"/>
      <w:bookmarkEnd w:id="11"/>
      <w:r>
        <w:rPr/>
        <w:t>ções, Acrônimos e Abreviações</w:t>
      </w:r>
    </w:p>
    <w:p>
      <w:pPr>
        <w:pStyle w:val="InfoBlue"/>
        <w:rPr/>
      </w:pPr>
      <w:r>
        <w:rPr/>
        <w:t xml:space="preserve">[This subsection provides the definitions of all terms, acronyms, and abbreviations required to properly interpret the </w:t>
      </w:r>
      <w:r>
        <w:rPr>
          <w:rStyle w:val="Strong"/>
        </w:rPr>
        <w:t>Software Architecture Document</w:t>
      </w:r>
      <w:r>
        <w:rPr/>
        <w:t>.  This information may be provided by reference to the project’s Glossary.]</w:t>
      </w:r>
    </w:p>
    <w:p>
      <w:pPr>
        <w:pStyle w:val="Ttulo2"/>
        <w:numPr>
          <w:ilvl w:val="1"/>
          <w:numId w:val="2"/>
        </w:numPr>
        <w:rPr/>
      </w:pPr>
      <w:bookmarkStart w:id="12" w:name="__RefHeading___Toc573_393369374"/>
      <w:bookmarkStart w:id="13" w:name="_Toc31531908"/>
      <w:bookmarkStart w:id="14" w:name="_Toc456598591"/>
      <w:bookmarkEnd w:id="12"/>
      <w:r>
        <w:rPr/>
        <w:t>V</w:t>
      </w:r>
      <w:bookmarkEnd w:id="13"/>
      <w:bookmarkEnd w:id="14"/>
      <w:r>
        <w:rPr/>
        <w:t>isão geral</w:t>
      </w:r>
    </w:p>
    <w:p>
      <w:pPr>
        <w:pStyle w:val="InfoBlue"/>
        <w:rPr/>
      </w:pPr>
      <w:r>
        <w:rPr/>
        <w:t xml:space="preserve">[This subsection describes what the rest of the </w:t>
      </w:r>
      <w:r>
        <w:rPr>
          <w:rStyle w:val="Strong"/>
        </w:rPr>
        <w:t>Software Architecture Document</w:t>
      </w:r>
      <w:r>
        <w:rPr/>
        <w:t xml:space="preserve"> contains and explains how the </w:t>
      </w:r>
      <w:r>
        <w:rPr>
          <w:rStyle w:val="Strong"/>
        </w:rPr>
        <w:t>Software Architecture Document</w:t>
      </w:r>
      <w:r>
        <w:rPr/>
        <w:t xml:space="preserve"> is organized.]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5" w:name="__RefHeading___Toc575_393369374"/>
      <w:bookmarkStart w:id="16" w:name="_Toc31531909"/>
      <w:bookmarkEnd w:id="15"/>
      <w:r>
        <w:rPr/>
        <w:t>R</w:t>
      </w:r>
      <w:bookmarkEnd w:id="16"/>
      <w:r>
        <w:rPr/>
        <w:t>epresentação da arquietetura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 xml:space="preserve"> </w:t>
      </w:r>
      <w:r>
        <w:rPr/>
        <w:tab/>
      </w:r>
      <w:r>
        <w:rPr>
          <w:b w:val="false"/>
          <w:bCs w:val="false"/>
        </w:rPr>
        <w:t>A arquitetura utilizada vai seguir o padrão de Camadas, com uma parte de visualização realizada em React, camada de persistência e de negócio realizada em Node.js. Nosssa base de dados vai ser feita em Mongo.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65835" cy="186118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7" w:name="__RefHeading___Toc577_393369374"/>
      <w:bookmarkStart w:id="18" w:name="_Toc31531910"/>
      <w:bookmarkEnd w:id="17"/>
      <w:r>
        <w:rPr/>
        <w:t>M</w:t>
      </w:r>
      <w:bookmarkEnd w:id="18"/>
      <w:r>
        <w:rPr/>
        <w:t>etas de arquitetura</w:t>
      </w:r>
    </w:p>
    <w:p>
      <w:pPr>
        <w:pStyle w:val="Normal"/>
        <w:rPr/>
      </w:pPr>
      <w:r>
        <w:rPr/>
        <w:tab/>
        <w:t>A aplicação tem como objetivo obter performance, te</w:t>
      </w:r>
      <w:r>
        <w:rPr/>
        <w:t>r</w:t>
      </w:r>
      <w:r>
        <w:rPr/>
        <w:t xml:space="preserve"> padrões de projeto bem definidos, </w:t>
      </w:r>
      <w:r>
        <w:rPr/>
        <w:t xml:space="preserve">além de 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19" w:name="__RefHeading___Toc579_393369374"/>
      <w:bookmarkStart w:id="20" w:name="_Toc31531911"/>
      <w:bookmarkEnd w:id="19"/>
      <w:r>
        <w:rPr/>
        <w:t>Use-Case View</w:t>
      </w:r>
      <w:bookmarkEnd w:id="20"/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ab/>
      </w:r>
      <w:r>
        <w:rPr/>
        <w:t>Os casos de uso dos requisitos estipulados são os seguintes: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5874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1" w:name="__RefHeading___Toc581_393369374"/>
      <w:bookmarkStart w:id="22" w:name="_Toc31531912"/>
      <w:bookmarkEnd w:id="21"/>
      <w:r>
        <w:rPr/>
        <w:t>Logical View</w:t>
      </w:r>
      <w:bookmarkEnd w:id="22"/>
      <w:r>
        <w:rPr/>
        <w:t xml:space="preserve"> </w:t>
      </w:r>
    </w:p>
    <w:p>
      <w:pPr>
        <w:pStyle w:val="Ttulo2"/>
        <w:numPr>
          <w:ilvl w:val="1"/>
          <w:numId w:val="2"/>
        </w:numPr>
        <w:rPr/>
      </w:pPr>
      <w:bookmarkStart w:id="23" w:name="__RefHeading___Toc583_393369374"/>
      <w:bookmarkStart w:id="24" w:name="_Toc31531913"/>
      <w:bookmarkEnd w:id="23"/>
      <w:r>
        <w:rPr/>
        <w:t>Overview</w:t>
      </w:r>
      <w:bookmarkEnd w:id="24"/>
    </w:p>
    <w:p>
      <w:pPr>
        <w:pStyle w:val="Ttulo2"/>
        <w:numPr>
          <w:ilvl w:val="1"/>
          <w:numId w:val="2"/>
        </w:numPr>
        <w:rPr/>
      </w:pPr>
      <w:bookmarkStart w:id="25" w:name="__RefHeading___Toc585_393369374"/>
      <w:bookmarkStart w:id="26" w:name="_Toc31531914"/>
      <w:bookmarkEnd w:id="25"/>
      <w:r>
        <w:rPr/>
        <w:t>Architecturally Significant Design Packages</w:t>
      </w:r>
      <w:bookmarkEnd w:id="26"/>
    </w:p>
    <w:p>
      <w:pPr>
        <w:pStyle w:val="InfoBlue"/>
        <w:rPr/>
      </w:pPr>
      <w:r>
        <w:rPr/>
        <w:t xml:space="preserve">[For each significant package, include a subsection with its name, its brief description, and a diagram with all significant classes and packages contained within the package. </w:t>
      </w:r>
    </w:p>
    <w:p>
      <w:pPr>
        <w:pStyle w:val="InfoBlue"/>
        <w:rPr/>
      </w:pPr>
      <w:r>
        <w:rPr/>
        <w:t>For each significant class in the package, include its name, brief description, and, optionally, a description of some of its major responsibilities, operations, and attributes.]</w:t>
      </w:r>
    </w:p>
    <w:p>
      <w:pPr>
        <w:pStyle w:val="Ttulo2"/>
        <w:numPr>
          <w:ilvl w:val="1"/>
          <w:numId w:val="2"/>
        </w:numPr>
        <w:rPr/>
      </w:pPr>
      <w:bookmarkStart w:id="27" w:name="__RefHeading___Toc587_393369374"/>
      <w:bookmarkStart w:id="28" w:name="_Toc31531915"/>
      <w:bookmarkEnd w:id="27"/>
      <w:r>
        <w:rPr/>
        <w:t>Use-Case Realizations</w:t>
      </w:r>
      <w:bookmarkEnd w:id="28"/>
    </w:p>
    <w:p>
      <w:pPr>
        <w:pStyle w:val="InfoBlue"/>
        <w:rPr/>
      </w:pPr>
      <w:r>
        <w:rPr/>
        <w:t>[This section illustrates how the software actually works by giving a few selected use-case (or scenario) realizations, and explains how the various design model elements contribute to their functionality.]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29" w:name="__RefHeading___Toc589_393369374"/>
      <w:bookmarkStart w:id="30" w:name="_Toc31531916"/>
      <w:bookmarkEnd w:id="29"/>
      <w:r>
        <w:rPr/>
        <w:t>P</w:t>
      </w:r>
      <w:bookmarkEnd w:id="30"/>
      <w:r>
        <w:rPr/>
        <w:t>rocessos</w:t>
      </w:r>
    </w:p>
    <w:p>
      <w:pPr>
        <w:pStyle w:val="Normal"/>
        <w:ind w:left="720" w:hanging="720"/>
        <w:rPr/>
      </w:pPr>
      <w:r>
        <w:rPr/>
        <w:tab/>
      </w:r>
      <w:r>
        <w:rPr/>
        <w:t>6.1 Cliente pode fazer e propor leilões</w:t>
      </w:r>
    </w:p>
    <w:p>
      <w:pPr>
        <w:pStyle w:val="InfoBlue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1" w:name="__RefHeading___Toc591_393369374"/>
      <w:bookmarkStart w:id="32" w:name="_Toc31531917"/>
      <w:bookmarkEnd w:id="31"/>
      <w:r>
        <w:rPr/>
        <w:t xml:space="preserve">Deployment </w:t>
      </w:r>
      <w:bookmarkEnd w:id="32"/>
    </w:p>
    <w:p>
      <w:pPr>
        <w:pStyle w:val="InfoBlue"/>
        <w:rPr/>
      </w:pPr>
      <w:r>
        <w:rPr/>
        <w:t xml:space="preserve">[This section describes one or more physical network (hardware) configurations on which the software is deployed and run. It is a view of the Deployment Model. At a minimum for each configuration it should indicate the physical nodes (computers, CPUs) that execute the software and their interconnections (bus, LAN, point-to-point, and so on.) Also include a mapping of the processes of the </w:t>
      </w:r>
      <w:r>
        <w:rPr>
          <w:rStyle w:val="Strong"/>
        </w:rPr>
        <w:t>Process View</w:t>
      </w:r>
      <w:r>
        <w:rPr/>
        <w:t xml:space="preserve"> onto the physical nodes.]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3" w:name="__RefHeading___Toc593_393369374"/>
      <w:bookmarkStart w:id="34" w:name="_Toc31531918"/>
      <w:bookmarkEnd w:id="33"/>
      <w:r>
        <w:rPr/>
        <w:t>Implementation View</w:t>
      </w:r>
      <w:bookmarkEnd w:id="34"/>
      <w:r>
        <w:rPr/>
        <w:t xml:space="preserve"> </w:t>
      </w:r>
    </w:p>
    <w:p>
      <w:pPr>
        <w:pStyle w:val="InfoBlue"/>
        <w:rPr/>
      </w:pPr>
      <w:r>
        <w:rPr/>
        <w:t>[This section describes the overall structure of the implementation model, the decomposition of the software into layers and subsystems in the implementation model, and any architecturally significant components.]</w:t>
      </w:r>
    </w:p>
    <w:p>
      <w:pPr>
        <w:pStyle w:val="Ttulo2"/>
        <w:numPr>
          <w:ilvl w:val="1"/>
          <w:numId w:val="2"/>
        </w:numPr>
        <w:rPr/>
      </w:pPr>
      <w:bookmarkStart w:id="35" w:name="__RefHeading___Toc595_393369374"/>
      <w:bookmarkStart w:id="36" w:name="_Toc31531919"/>
      <w:bookmarkEnd w:id="35"/>
      <w:r>
        <w:rPr/>
        <w:t>Overview</w:t>
      </w:r>
      <w:bookmarkEnd w:id="36"/>
    </w:p>
    <w:p>
      <w:pPr>
        <w:pStyle w:val="InfoBlue"/>
        <w:rPr/>
      </w:pPr>
      <w:r>
        <w:rPr/>
        <w:t>[This subsection names and defines the various layers and their contents, the rules that govern the inclusion to a given layer, and the boundaries between layers. Include a component diagram that shows the relations between layers. ]</w:t>
      </w:r>
    </w:p>
    <w:p>
      <w:pPr>
        <w:pStyle w:val="Ttulo2"/>
        <w:numPr>
          <w:ilvl w:val="1"/>
          <w:numId w:val="2"/>
        </w:numPr>
        <w:rPr/>
      </w:pPr>
      <w:bookmarkStart w:id="37" w:name="__RefHeading___Toc597_393369374"/>
      <w:bookmarkStart w:id="38" w:name="_Toc31531920"/>
      <w:bookmarkEnd w:id="37"/>
      <w:r>
        <w:rPr/>
        <w:t>C</w:t>
      </w:r>
      <w:bookmarkEnd w:id="38"/>
      <w:r>
        <w:rPr/>
        <w:t>amadas</w:t>
      </w:r>
    </w:p>
    <w:p>
      <w:pPr>
        <w:pStyle w:val="Normal"/>
        <w:rPr/>
      </w:pPr>
      <w:r>
        <w:rPr/>
        <w:tab/>
        <w:t>Para a arquitetura do projeto utilizamos as seguintes camadas: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Interface : Camada de </w:t>
      </w:r>
      <w:r>
        <w:rPr>
          <w:lang w:val="pt-BR" w:eastAsia="en-US"/>
        </w:rPr>
        <w:t>exibição realizado em React.</w:t>
      </w:r>
    </w:p>
    <w:p>
      <w:pPr>
        <w:pStyle w:val="Normal"/>
        <w:ind w:left="720" w:hanging="0"/>
        <w:rPr/>
      </w:pPr>
      <w:r>
        <w:rPr>
          <w:lang w:val="pt-BR" w:eastAsia="en-US"/>
        </w:rPr>
        <w:t>Negócio : Camada onde toda a lógica de negócios.</w:t>
      </w:r>
    </w:p>
    <w:p>
      <w:pPr>
        <w:pStyle w:val="Normal"/>
        <w:ind w:left="720" w:hanging="0"/>
        <w:rPr/>
      </w:pPr>
      <w:r>
        <w:rPr>
          <w:lang w:val="pt-BR" w:eastAsia="en-US"/>
        </w:rPr>
        <w:t>Persistência : Camada de acesso ao banco de dados.</w:t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72185" cy="158305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ind w:left="720" w:hanging="0"/>
        <w:rPr>
          <w:lang w:val="pt-BR" w:eastAsia="en-US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0" w:hanging="0"/>
        <w:rPr/>
      </w:pPr>
      <w:r>
        <w:rPr/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39" w:name="__RefHeading___Toc599_393369374"/>
      <w:bookmarkStart w:id="40" w:name="_Toc31531922"/>
      <w:bookmarkEnd w:id="39"/>
      <w:r>
        <w:rPr/>
        <w:t>T</w:t>
      </w:r>
      <w:bookmarkEnd w:id="40"/>
      <w:r>
        <w:rPr/>
        <w:t>amanho e performance</w:t>
      </w:r>
    </w:p>
    <w:p>
      <w:pPr>
        <w:pStyle w:val="Normal"/>
        <w:ind w:hanging="0"/>
        <w:rPr/>
      </w:pPr>
      <w:r>
        <w:rPr>
          <w:lang w:val="pt-BR" w:eastAsia="en-US"/>
        </w:rPr>
        <w:tab/>
        <w:t>A a</w:t>
      </w:r>
      <w:r>
        <w:rPr>
          <w:lang w:val="pt-BR" w:eastAsia="en-US"/>
        </w:rPr>
        <w:t>plicação tem um grau de complexidade relativamente simples, o que causa por consequência um menor tamanho para a aplicação. No quesito de performance por a aplicação conter schema também é simples, e por utilizar o protocolo padrão REST API, a aplicação deve conter uma boa performance.</w:t>
      </w:r>
    </w:p>
    <w:p>
      <w:pPr>
        <w:pStyle w:val="Ttulo1"/>
        <w:numPr>
          <w:ilvl w:val="0"/>
          <w:numId w:val="2"/>
        </w:numPr>
        <w:ind w:left="720" w:hanging="720"/>
        <w:rPr/>
      </w:pPr>
      <w:bookmarkStart w:id="41" w:name="__RefHeading___Toc601_393369374"/>
      <w:bookmarkStart w:id="42" w:name="_Toc31531923"/>
      <w:bookmarkEnd w:id="41"/>
      <w:r>
        <w:rPr/>
        <w:t>Quali</w:t>
      </w:r>
      <w:bookmarkEnd w:id="42"/>
      <w:r>
        <w:rPr/>
        <w:t>dade</w:t>
      </w:r>
    </w:p>
    <w:p>
      <w:pPr>
        <w:pStyle w:val="Normal"/>
        <w:ind w:left="720" w:hanging="0"/>
        <w:rPr/>
      </w:pPr>
      <w:r>
        <w:rPr>
          <w:lang w:val="pt-BR" w:eastAsia="en-US"/>
        </w:rPr>
        <w:t>A a</w:t>
      </w:r>
      <w:r>
        <w:rPr>
          <w:lang w:val="pt-BR" w:eastAsia="en-US"/>
        </w:rPr>
        <w:t xml:space="preserve">rquitetura definida deve manter uma boa performance, simplicidade e testabilidade do software, o índice de acoplamento deve ser baixo e de alta reusabilidade. 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lastRow="0" w:firstRow="0" w:lastColumn="0" w:firstColumn="0" w:val="0000" w:noHBand="0" w:noVBand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Confidential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/>
            <w:t xml:space="preserve"> </w:t>
          </w: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2019</w:t>
          </w:r>
          <w:r>
            <w:rPr/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/>
    </w:pPr>
    <w:r>
      <w:rPr>
        <w:rFonts w:ascii="Arial" w:hAnsi="Arial"/>
        <w:b/>
        <w:sz w:val="36"/>
      </w:rPr>
      <w:t>Leil</w:t>
    </w:r>
    <w:r>
      <w:rPr>
        <w:rFonts w:ascii="Arial" w:hAnsi="Arial"/>
        <w:b/>
        <w:sz w:val="36"/>
      </w:rPr>
      <w:t>ão</w:t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sz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7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Leilão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Trabalho projeto e arquietetura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&lt;</w:t>
          </w:r>
          <w:r>
            <w:rPr/>
            <w:t>24</w:t>
          </w:r>
          <w:r>
            <w:rPr/>
            <w:t>/</w:t>
          </w:r>
          <w:r>
            <w:rPr/>
            <w:t>06</w:t>
          </w:r>
          <w:r>
            <w:rPr/>
            <w:t>/</w:t>
          </w:r>
          <w:r>
            <w:rPr/>
            <w:t>19</w:t>
          </w:r>
          <w:r>
            <w:rPr/>
            <w:t>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cBorders>
          <w:shd w:fill="auto" w:val="clear"/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0" w:hanging="0"/>
      </w:pPr>
    </w:lvl>
    <w:lvl w:ilvl="1">
      <w:start w:val="1"/>
      <w:pStyle w:val="Ttulo2"/>
      <w:numFmt w:val="decimal"/>
      <w:lvlText w:val="%1.%2"/>
      <w:lvlJc w:val="left"/>
      <w:pPr>
        <w:ind w:left="0" w:hanging="0"/>
      </w:pPr>
    </w:lvl>
    <w:lvl w:ilvl="2">
      <w:start w:val="1"/>
      <w:pStyle w:val="Ttulo3"/>
      <w:numFmt w:val="decimal"/>
      <w:lvlText w:val="%1.%2.%3"/>
      <w:lvlJc w:val="left"/>
      <w:pPr>
        <w:ind w:left="0" w:hanging="0"/>
      </w:pPr>
    </w:lvl>
    <w:lvl w:ilvl="3">
      <w:start w:val="1"/>
      <w:pStyle w:val="Ttulo4"/>
      <w:numFmt w:val="decimal"/>
      <w:lvlText w:val="%1.%2.%3.%4"/>
      <w:lvlJc w:val="left"/>
      <w:pPr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Ncoradanotaderodap">
    <w:name w:val="Âncora da nota de rodapé"/>
    <w:rPr>
      <w:sz w:val="20"/>
      <w:vertAlign w:val="superscript"/>
    </w:rPr>
  </w:style>
  <w:style w:type="character" w:styleId="FootnoteCharacters">
    <w:name w:val="Footnote Characters"/>
    <w:basedOn w:val="DefaultParagraphFont"/>
    <w:semiHidden/>
    <w:qFormat/>
    <w:rPr>
      <w:sz w:val="20"/>
      <w:vertAlign w:val="superscript"/>
    </w:rPr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qFormat/>
    <w:rPr>
      <w:color w:val="8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Sumrio1">
    <w:name w:val="TOC 1"/>
    <w:basedOn w:val="Normal"/>
    <w:next w:val="Normal"/>
    <w:semiHidden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semiHidden/>
    <w:pPr>
      <w:tabs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Notaderodap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Corpodetextorecuado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15</TotalTime>
  <Application>LibreOffice/6.0.7.3$Linux_X86_64 LibreOffice_project/00m0$Build-3</Application>
  <Pages>6</Pages>
  <Words>777</Words>
  <Characters>4296</Characters>
  <CharactersWithSpaces>5020</CharactersWithSpaces>
  <Paragraphs>94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2017-03-17T21:47:00Z</dcterms:created>
  <dc:creator>Marcelo Yamaguti</dc:creator>
  <dc:description/>
  <dc:language>pt-BR</dc:language>
  <cp:lastModifiedBy/>
  <cp:lastPrinted>1601-01-01T00:00:00Z</cp:lastPrinted>
  <dcterms:modified xsi:type="dcterms:W3CDTF">2019-06-24T17:57:23Z</dcterms:modified>
  <cp:revision>4</cp:revision>
  <dc:subject>&lt;Project Name&gt;</dc:subject>
  <dc:title>Software Architecture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Company Name">
    <vt:lpwstr>Objectives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